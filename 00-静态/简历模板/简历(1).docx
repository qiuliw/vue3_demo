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360" w:lineRule="exact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7320915</wp:posOffset>
                </wp:positionV>
                <wp:extent cx="6623685" cy="326390"/>
                <wp:effectExtent l="0" t="0" r="2476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326390"/>
                          <a:chOff x="0" y="0"/>
                          <a:chExt cx="6623399" cy="32639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342900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295400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reeform 1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198000" cy="198000"/>
                          </a:xfrm>
                          <a:custGeom>
                            <a:avLst/>
                            <a:gdLst>
                              <a:gd name="T0" fmla="*/ 133 w 141"/>
                              <a:gd name="T1" fmla="*/ 0 h 153"/>
                              <a:gd name="T2" fmla="*/ 8 w 141"/>
                              <a:gd name="T3" fmla="*/ 0 h 153"/>
                              <a:gd name="T4" fmla="*/ 0 w 141"/>
                              <a:gd name="T5" fmla="*/ 8 h 153"/>
                              <a:gd name="T6" fmla="*/ 0 w 141"/>
                              <a:gd name="T7" fmla="*/ 145 h 153"/>
                              <a:gd name="T8" fmla="*/ 8 w 141"/>
                              <a:gd name="T9" fmla="*/ 153 h 153"/>
                              <a:gd name="T10" fmla="*/ 91 w 141"/>
                              <a:gd name="T11" fmla="*/ 153 h 153"/>
                              <a:gd name="T12" fmla="*/ 118 w 141"/>
                              <a:gd name="T13" fmla="*/ 153 h 153"/>
                              <a:gd name="T14" fmla="*/ 133 w 141"/>
                              <a:gd name="T15" fmla="*/ 153 h 153"/>
                              <a:gd name="T16" fmla="*/ 141 w 141"/>
                              <a:gd name="T17" fmla="*/ 145 h 153"/>
                              <a:gd name="T18" fmla="*/ 141 w 141"/>
                              <a:gd name="T19" fmla="*/ 8 h 153"/>
                              <a:gd name="T20" fmla="*/ 133 w 141"/>
                              <a:gd name="T21" fmla="*/ 0 h 153"/>
                              <a:gd name="T22" fmla="*/ 46 w 141"/>
                              <a:gd name="T23" fmla="*/ 7 h 153"/>
                              <a:gd name="T24" fmla="*/ 49 w 141"/>
                              <a:gd name="T25" fmla="*/ 9 h 153"/>
                              <a:gd name="T26" fmla="*/ 55 w 141"/>
                              <a:gd name="T27" fmla="*/ 15 h 153"/>
                              <a:gd name="T28" fmla="*/ 83 w 141"/>
                              <a:gd name="T29" fmla="*/ 15 h 153"/>
                              <a:gd name="T30" fmla="*/ 88 w 141"/>
                              <a:gd name="T31" fmla="*/ 9 h 153"/>
                              <a:gd name="T32" fmla="*/ 91 w 141"/>
                              <a:gd name="T33" fmla="*/ 7 h 153"/>
                              <a:gd name="T34" fmla="*/ 93 w 141"/>
                              <a:gd name="T35" fmla="*/ 10 h 153"/>
                              <a:gd name="T36" fmla="*/ 83 w 141"/>
                              <a:gd name="T37" fmla="*/ 20 h 153"/>
                              <a:gd name="T38" fmla="*/ 69 w 141"/>
                              <a:gd name="T39" fmla="*/ 20 h 153"/>
                              <a:gd name="T40" fmla="*/ 54 w 141"/>
                              <a:gd name="T41" fmla="*/ 20 h 153"/>
                              <a:gd name="T42" fmla="*/ 44 w 141"/>
                              <a:gd name="T43" fmla="*/ 10 h 153"/>
                              <a:gd name="T44" fmla="*/ 46 w 141"/>
                              <a:gd name="T45" fmla="*/ 7 h 153"/>
                              <a:gd name="T46" fmla="*/ 109 w 141"/>
                              <a:gd name="T47" fmla="*/ 87 h 153"/>
                              <a:gd name="T48" fmla="*/ 16 w 141"/>
                              <a:gd name="T49" fmla="*/ 87 h 153"/>
                              <a:gd name="T50" fmla="*/ 13 w 141"/>
                              <a:gd name="T51" fmla="*/ 84 h 153"/>
                              <a:gd name="T52" fmla="*/ 16 w 141"/>
                              <a:gd name="T53" fmla="*/ 81 h 153"/>
                              <a:gd name="T54" fmla="*/ 109 w 141"/>
                              <a:gd name="T55" fmla="*/ 81 h 153"/>
                              <a:gd name="T56" fmla="*/ 111 w 141"/>
                              <a:gd name="T57" fmla="*/ 84 h 153"/>
                              <a:gd name="T58" fmla="*/ 109 w 141"/>
                              <a:gd name="T59" fmla="*/ 87 h 153"/>
                              <a:gd name="T60" fmla="*/ 13 w 141"/>
                              <a:gd name="T61" fmla="*/ 66 h 153"/>
                              <a:gd name="T62" fmla="*/ 16 w 141"/>
                              <a:gd name="T63" fmla="*/ 64 h 153"/>
                              <a:gd name="T64" fmla="*/ 78 w 141"/>
                              <a:gd name="T65" fmla="*/ 64 h 153"/>
                              <a:gd name="T66" fmla="*/ 81 w 141"/>
                              <a:gd name="T67" fmla="*/ 66 h 153"/>
                              <a:gd name="T68" fmla="*/ 78 w 141"/>
                              <a:gd name="T69" fmla="*/ 69 h 153"/>
                              <a:gd name="T70" fmla="*/ 16 w 141"/>
                              <a:gd name="T71" fmla="*/ 69 h 153"/>
                              <a:gd name="T72" fmla="*/ 13 w 141"/>
                              <a:gd name="T73" fmla="*/ 66 h 153"/>
                              <a:gd name="T74" fmla="*/ 109 w 141"/>
                              <a:gd name="T75" fmla="*/ 49 h 153"/>
                              <a:gd name="T76" fmla="*/ 16 w 141"/>
                              <a:gd name="T77" fmla="*/ 49 h 153"/>
                              <a:gd name="T78" fmla="*/ 13 w 141"/>
                              <a:gd name="T79" fmla="*/ 47 h 153"/>
                              <a:gd name="T80" fmla="*/ 16 w 141"/>
                              <a:gd name="T81" fmla="*/ 44 h 153"/>
                              <a:gd name="T82" fmla="*/ 109 w 141"/>
                              <a:gd name="T83" fmla="*/ 44 h 153"/>
                              <a:gd name="T84" fmla="*/ 111 w 141"/>
                              <a:gd name="T85" fmla="*/ 47 h 153"/>
                              <a:gd name="T86" fmla="*/ 109 w 141"/>
                              <a:gd name="T87" fmla="*/ 49 h 153"/>
                              <a:gd name="T88" fmla="*/ 109 w 141"/>
                              <a:gd name="T89" fmla="*/ 49 h 153"/>
                              <a:gd name="T90" fmla="*/ 109 w 141"/>
                              <a:gd name="T91" fmla="*/ 49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1" h="153">
                                <a:moveTo>
                                  <a:pt x="133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4"/>
                                  <a:pt x="0" y="8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50"/>
                                  <a:pt x="4" y="153"/>
                                  <a:pt x="8" y="153"/>
                                </a:cubicBezTo>
                                <a:cubicBezTo>
                                  <a:pt x="91" y="153"/>
                                  <a:pt x="91" y="153"/>
                                  <a:pt x="91" y="153"/>
                                </a:cubicBezTo>
                                <a:cubicBezTo>
                                  <a:pt x="118" y="153"/>
                                  <a:pt x="118" y="153"/>
                                  <a:pt x="118" y="153"/>
                                </a:cubicBezTo>
                                <a:cubicBezTo>
                                  <a:pt x="133" y="153"/>
                                  <a:pt x="133" y="153"/>
                                  <a:pt x="133" y="153"/>
                                </a:cubicBezTo>
                                <a:cubicBezTo>
                                  <a:pt x="137" y="153"/>
                                  <a:pt x="141" y="150"/>
                                  <a:pt x="141" y="145"/>
                                </a:cubicBezTo>
                                <a:cubicBezTo>
                                  <a:pt x="141" y="8"/>
                                  <a:pt x="141" y="8"/>
                                  <a:pt x="141" y="8"/>
                                </a:cubicBezTo>
                                <a:cubicBezTo>
                                  <a:pt x="141" y="4"/>
                                  <a:pt x="137" y="0"/>
                                  <a:pt x="133" y="0"/>
                                </a:cubicBezTo>
                                <a:close/>
                                <a:moveTo>
                                  <a:pt x="46" y="7"/>
                                </a:moveTo>
                                <a:cubicBezTo>
                                  <a:pt x="48" y="7"/>
                                  <a:pt x="49" y="8"/>
                                  <a:pt x="49" y="9"/>
                                </a:cubicBezTo>
                                <a:cubicBezTo>
                                  <a:pt x="49" y="10"/>
                                  <a:pt x="50" y="14"/>
                                  <a:pt x="55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7" y="14"/>
                                  <a:pt x="88" y="10"/>
                                  <a:pt x="88" y="9"/>
                                </a:cubicBezTo>
                                <a:cubicBezTo>
                                  <a:pt x="88" y="8"/>
                                  <a:pt x="89" y="7"/>
                                  <a:pt x="91" y="7"/>
                                </a:cubicBezTo>
                                <a:cubicBezTo>
                                  <a:pt x="92" y="8"/>
                                  <a:pt x="93" y="9"/>
                                  <a:pt x="93" y="10"/>
                                </a:cubicBezTo>
                                <a:cubicBezTo>
                                  <a:pt x="93" y="11"/>
                                  <a:pt x="91" y="19"/>
                                  <a:pt x="83" y="20"/>
                                </a:cubicBezTo>
                                <a:cubicBezTo>
                                  <a:pt x="69" y="20"/>
                                  <a:pt x="69" y="20"/>
                                  <a:pt x="69" y="20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46" y="19"/>
                                  <a:pt x="44" y="11"/>
                                  <a:pt x="44" y="10"/>
                                </a:cubicBezTo>
                                <a:cubicBezTo>
                                  <a:pt x="44" y="9"/>
                                  <a:pt x="45" y="8"/>
                                  <a:pt x="46" y="7"/>
                                </a:cubicBezTo>
                                <a:close/>
                                <a:moveTo>
                                  <a:pt x="109" y="87"/>
                                </a:moveTo>
                                <a:cubicBezTo>
                                  <a:pt x="16" y="87"/>
                                  <a:pt x="16" y="87"/>
                                  <a:pt x="16" y="87"/>
                                </a:cubicBezTo>
                                <a:cubicBezTo>
                                  <a:pt x="15" y="87"/>
                                  <a:pt x="13" y="86"/>
                                  <a:pt x="13" y="84"/>
                                </a:cubicBezTo>
                                <a:cubicBezTo>
                                  <a:pt x="13" y="83"/>
                                  <a:pt x="15" y="81"/>
                                  <a:pt x="16" y="81"/>
                                </a:cubicBezTo>
                                <a:cubicBezTo>
                                  <a:pt x="109" y="81"/>
                                  <a:pt x="109" y="81"/>
                                  <a:pt x="109" y="81"/>
                                </a:cubicBezTo>
                                <a:cubicBezTo>
                                  <a:pt x="110" y="81"/>
                                  <a:pt x="111" y="83"/>
                                  <a:pt x="111" y="84"/>
                                </a:cubicBezTo>
                                <a:cubicBezTo>
                                  <a:pt x="111" y="86"/>
                                  <a:pt x="110" y="87"/>
                                  <a:pt x="109" y="87"/>
                                </a:cubicBezTo>
                                <a:close/>
                                <a:moveTo>
                                  <a:pt x="13" y="66"/>
                                </a:moveTo>
                                <a:cubicBezTo>
                                  <a:pt x="13" y="65"/>
                                  <a:pt x="15" y="64"/>
                                  <a:pt x="16" y="64"/>
                                </a:cubicBezTo>
                                <a:cubicBezTo>
                                  <a:pt x="78" y="64"/>
                                  <a:pt x="78" y="64"/>
                                  <a:pt x="78" y="64"/>
                                </a:cubicBezTo>
                                <a:cubicBezTo>
                                  <a:pt x="79" y="64"/>
                                  <a:pt x="81" y="65"/>
                                  <a:pt x="81" y="66"/>
                                </a:cubicBezTo>
                                <a:cubicBezTo>
                                  <a:pt x="81" y="68"/>
                                  <a:pt x="79" y="69"/>
                                  <a:pt x="78" y="69"/>
                                </a:cubicBezTo>
                                <a:cubicBezTo>
                                  <a:pt x="16" y="69"/>
                                  <a:pt x="16" y="69"/>
                                  <a:pt x="16" y="69"/>
                                </a:cubicBezTo>
                                <a:cubicBezTo>
                                  <a:pt x="15" y="69"/>
                                  <a:pt x="13" y="68"/>
                                  <a:pt x="13" y="66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5" y="49"/>
                                  <a:pt x="13" y="48"/>
                                  <a:pt x="13" y="47"/>
                                </a:cubicBezTo>
                                <a:cubicBezTo>
                                  <a:pt x="13" y="45"/>
                                  <a:pt x="15" y="44"/>
                                  <a:pt x="16" y="44"/>
                                </a:cubicBezTo>
                                <a:cubicBezTo>
                                  <a:pt x="109" y="44"/>
                                  <a:pt x="109" y="44"/>
                                  <a:pt x="109" y="44"/>
                                </a:cubicBezTo>
                                <a:cubicBezTo>
                                  <a:pt x="110" y="44"/>
                                  <a:pt x="111" y="45"/>
                                  <a:pt x="111" y="47"/>
                                </a:cubicBezTo>
                                <a:cubicBezTo>
                                  <a:pt x="111" y="48"/>
                                  <a:pt x="110" y="49"/>
                                  <a:pt x="109" y="49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09" y="49"/>
                                  <a:pt x="109" y="49"/>
                                  <a:pt x="109" y="49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76.45pt;height:25.7pt;width:521.55pt;mso-position-horizontal:left;mso-position-horizontal-relative:margin;z-index:251668480;mso-width-relative:page;mso-height-relative:page;" coordsize="6623399,326390" o:gfxdata="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">
                <o:lock v:ext="edit" aspectratio="f"/>
                <v:shape id="_x0000_s1026" o:spid="_x0000_s1026" o:spt="202" type="#_x0000_t202" style="position:absolute;left:342900;top:0;height:326390;width:1151994;" filled="f" stroked="f" coordsize="21600,21600" o:gfxdata="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35Mm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1295400;top:171450;height:0;width:5327999;" filled="f" stroked="t" coordsize="21600,21600" o:gfxdata="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AtY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88" o:spid="_x0000_s1026" o:spt="100" style="position:absolute;left:0;top:66675;height:198000;width:198000;" fillcolor="#4472C4 [3208]" filled="t" stroked="f" coordsize="141,153" o:gfxdata="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O5vrsAAADb&#10;AAAADwAAAAAAAAABACAAAAAiAAAAZHJzL2Rvd25yZXYueG1sUEsBAhQAFAAAAAgAh07iQDMvBZ47&#10;AAAAOQAAABAAAAAAAAAAAQAgAAAACgEAAGRycy9zaGFwZXhtbC54bWxQSwUGAAAAAAYABgBbAQAA&#10;tAMAAAAA&#10;" path="m133,0c8,0,8,0,8,0c4,0,0,4,0,8c0,145,0,145,0,145c0,150,4,153,8,153c91,153,91,153,91,153c118,153,118,153,118,153c133,153,133,153,133,153c137,153,141,150,141,145c141,8,141,8,141,8c141,4,137,0,133,0xm46,7c48,7,49,8,49,9c49,10,50,14,55,15c83,15,83,15,83,15c87,14,88,10,88,9c88,8,89,7,91,7c92,8,93,9,93,10c93,11,91,19,83,20c69,20,69,20,69,20c54,20,54,20,54,20c46,19,44,11,44,10c44,9,45,8,46,7xm109,87c16,87,16,87,16,87c15,87,13,86,13,84c13,83,15,81,16,81c109,81,109,81,109,81c110,81,111,83,111,84c111,86,110,87,109,87xm13,66c13,65,15,64,16,64c78,64,78,64,78,64c79,64,81,65,81,66c81,68,79,69,78,69c16,69,16,69,16,69c15,69,13,68,13,66xm109,49c16,49,16,49,16,49c15,49,13,48,13,47c13,45,15,44,16,44c109,44,109,44,109,44c110,44,111,45,111,47c111,48,110,49,109,49xm109,49c109,49,109,49,109,49e">
                  <v:path o:connectlocs="186765,0;11234,0;0,10352;0,187647;11234,198000;127787,198000;165702,198000;186765,198000;198000,187647;198000,10352;186765,0;64595,9058;68808,11647;77234,19411;116553,19411;123574,11647;127787,9058;130595,12941;116553,25882;96893,25882;75829,25882;61787,12941;64595,9058;153063,112588;22468,112588;18255,108705;22468,104823;153063,104823;155872,108705;153063,112588;18255,85411;22468,82823;109531,82823;113744,85411;109531,89294;22468,89294;18255,85411;153063,63411;22468,63411;18255,60823;22468,56941;153063,56941;155872,60823;153063,63411;153063,63411;153063,63411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5027295</wp:posOffset>
                </wp:positionV>
                <wp:extent cx="6642735" cy="326390"/>
                <wp:effectExtent l="0" t="0" r="2476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735" cy="326390"/>
                          <a:chOff x="0" y="0"/>
                          <a:chExt cx="6642449" cy="326390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361950" y="0"/>
                            <a:ext cx="115184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14450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reeform 1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52000" cy="202401"/>
                          </a:xfrm>
                          <a:custGeom>
                            <a:avLst/>
                            <a:gdLst>
                              <a:gd name="T0" fmla="*/ 113 w 133"/>
                              <a:gd name="T1" fmla="*/ 20 h 107"/>
                              <a:gd name="T2" fmla="*/ 107 w 133"/>
                              <a:gd name="T3" fmla="*/ 13 h 107"/>
                              <a:gd name="T4" fmla="*/ 27 w 133"/>
                              <a:gd name="T5" fmla="*/ 13 h 107"/>
                              <a:gd name="T6" fmla="*/ 20 w 133"/>
                              <a:gd name="T7" fmla="*/ 20 h 107"/>
                              <a:gd name="T8" fmla="*/ 20 w 133"/>
                              <a:gd name="T9" fmla="*/ 26 h 107"/>
                              <a:gd name="T10" fmla="*/ 113 w 133"/>
                              <a:gd name="T11" fmla="*/ 26 h 107"/>
                              <a:gd name="T12" fmla="*/ 113 w 133"/>
                              <a:gd name="T13" fmla="*/ 20 h 107"/>
                              <a:gd name="T14" fmla="*/ 113 w 133"/>
                              <a:gd name="T15" fmla="*/ 20 h 107"/>
                              <a:gd name="T16" fmla="*/ 93 w 133"/>
                              <a:gd name="T17" fmla="*/ 0 h 107"/>
                              <a:gd name="T18" fmla="*/ 40 w 133"/>
                              <a:gd name="T19" fmla="*/ 0 h 107"/>
                              <a:gd name="T20" fmla="*/ 33 w 133"/>
                              <a:gd name="T21" fmla="*/ 6 h 107"/>
                              <a:gd name="T22" fmla="*/ 100 w 133"/>
                              <a:gd name="T23" fmla="*/ 6 h 107"/>
                              <a:gd name="T24" fmla="*/ 93 w 133"/>
                              <a:gd name="T25" fmla="*/ 0 h 107"/>
                              <a:gd name="T26" fmla="*/ 93 w 133"/>
                              <a:gd name="T27" fmla="*/ 0 h 107"/>
                              <a:gd name="T28" fmla="*/ 127 w 133"/>
                              <a:gd name="T29" fmla="*/ 26 h 107"/>
                              <a:gd name="T30" fmla="*/ 123 w 133"/>
                              <a:gd name="T31" fmla="*/ 22 h 107"/>
                              <a:gd name="T32" fmla="*/ 123 w 133"/>
                              <a:gd name="T33" fmla="*/ 33 h 107"/>
                              <a:gd name="T34" fmla="*/ 11 w 133"/>
                              <a:gd name="T35" fmla="*/ 33 h 107"/>
                              <a:gd name="T36" fmla="*/ 11 w 133"/>
                              <a:gd name="T37" fmla="*/ 22 h 107"/>
                              <a:gd name="T38" fmla="*/ 7 w 133"/>
                              <a:gd name="T39" fmla="*/ 26 h 107"/>
                              <a:gd name="T40" fmla="*/ 2 w 133"/>
                              <a:gd name="T41" fmla="*/ 40 h 107"/>
                              <a:gd name="T42" fmla="*/ 12 w 133"/>
                              <a:gd name="T43" fmla="*/ 100 h 107"/>
                              <a:gd name="T44" fmla="*/ 20 w 133"/>
                              <a:gd name="T45" fmla="*/ 107 h 107"/>
                              <a:gd name="T46" fmla="*/ 113 w 133"/>
                              <a:gd name="T47" fmla="*/ 107 h 107"/>
                              <a:gd name="T48" fmla="*/ 122 w 133"/>
                              <a:gd name="T49" fmla="*/ 100 h 107"/>
                              <a:gd name="T50" fmla="*/ 132 w 133"/>
                              <a:gd name="T51" fmla="*/ 40 h 107"/>
                              <a:gd name="T52" fmla="*/ 127 w 133"/>
                              <a:gd name="T53" fmla="*/ 26 h 107"/>
                              <a:gd name="T54" fmla="*/ 127 w 133"/>
                              <a:gd name="T55" fmla="*/ 26 h 107"/>
                              <a:gd name="T56" fmla="*/ 93 w 133"/>
                              <a:gd name="T57" fmla="*/ 62 h 107"/>
                              <a:gd name="T58" fmla="*/ 87 w 133"/>
                              <a:gd name="T59" fmla="*/ 69 h 107"/>
                              <a:gd name="T60" fmla="*/ 47 w 133"/>
                              <a:gd name="T61" fmla="*/ 69 h 107"/>
                              <a:gd name="T62" fmla="*/ 40 w 133"/>
                              <a:gd name="T63" fmla="*/ 62 h 107"/>
                              <a:gd name="T64" fmla="*/ 40 w 133"/>
                              <a:gd name="T65" fmla="*/ 49 h 107"/>
                              <a:gd name="T66" fmla="*/ 49 w 133"/>
                              <a:gd name="T67" fmla="*/ 49 h 107"/>
                              <a:gd name="T68" fmla="*/ 49 w 133"/>
                              <a:gd name="T69" fmla="*/ 60 h 107"/>
                              <a:gd name="T70" fmla="*/ 84 w 133"/>
                              <a:gd name="T71" fmla="*/ 60 h 107"/>
                              <a:gd name="T72" fmla="*/ 84 w 133"/>
                              <a:gd name="T73" fmla="*/ 49 h 107"/>
                              <a:gd name="T74" fmla="*/ 93 w 133"/>
                              <a:gd name="T75" fmla="*/ 49 h 107"/>
                              <a:gd name="T76" fmla="*/ 93 w 133"/>
                              <a:gd name="T77" fmla="*/ 62 h 107"/>
                              <a:gd name="T78" fmla="*/ 93 w 133"/>
                              <a:gd name="T79" fmla="*/ 62 h 107"/>
                              <a:gd name="T80" fmla="*/ 93 w 133"/>
                              <a:gd name="T81" fmla="*/ 62 h 107"/>
                              <a:gd name="T82" fmla="*/ 93 w 133"/>
                              <a:gd name="T83" fmla="*/ 6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33" h="107">
                                <a:moveTo>
                                  <a:pt x="113" y="20"/>
                                </a:moveTo>
                                <a:cubicBezTo>
                                  <a:pt x="113" y="13"/>
                                  <a:pt x="107" y="13"/>
                                  <a:pt x="107" y="13"/>
                                </a:cubicBezTo>
                                <a:cubicBezTo>
                                  <a:pt x="27" y="13"/>
                                  <a:pt x="27" y="13"/>
                                  <a:pt x="27" y="13"/>
                                </a:cubicBezTo>
                                <a:cubicBezTo>
                                  <a:pt x="27" y="13"/>
                                  <a:pt x="20" y="13"/>
                                  <a:pt x="20" y="2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lose/>
                                <a:moveTo>
                                  <a:pt x="93" y="0"/>
                                </a:move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33" y="0"/>
                                  <a:pt x="33" y="6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0"/>
                                  <a:pt x="93" y="0"/>
                                  <a:pt x="93" y="0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lose/>
                                <a:moveTo>
                                  <a:pt x="127" y="26"/>
                                </a:moveTo>
                                <a:cubicBezTo>
                                  <a:pt x="123" y="22"/>
                                  <a:pt x="123" y="22"/>
                                  <a:pt x="123" y="22"/>
                                </a:cubicBezTo>
                                <a:cubicBezTo>
                                  <a:pt x="123" y="33"/>
                                  <a:pt x="123" y="33"/>
                                  <a:pt x="123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1" y="22"/>
                                  <a:pt x="11" y="22"/>
                                  <a:pt x="11" y="22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3" y="30"/>
                                  <a:pt x="0" y="31"/>
                                  <a:pt x="2" y="40"/>
                                </a:cubicBezTo>
                                <a:cubicBezTo>
                                  <a:pt x="3" y="48"/>
                                  <a:pt x="11" y="94"/>
                                  <a:pt x="12" y="100"/>
                                </a:cubicBezTo>
                                <a:cubicBezTo>
                                  <a:pt x="13" y="107"/>
                                  <a:pt x="20" y="107"/>
                                  <a:pt x="20" y="107"/>
                                </a:cubicBezTo>
                                <a:cubicBezTo>
                                  <a:pt x="113" y="107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20" y="107"/>
                                  <a:pt x="122" y="100"/>
                                </a:cubicBezTo>
                                <a:cubicBezTo>
                                  <a:pt x="123" y="94"/>
                                  <a:pt x="130" y="48"/>
                                  <a:pt x="132" y="40"/>
                                </a:cubicBezTo>
                                <a:cubicBezTo>
                                  <a:pt x="133" y="31"/>
                                  <a:pt x="131" y="30"/>
                                  <a:pt x="127" y="26"/>
                                </a:cubicBezTo>
                                <a:cubicBezTo>
                                  <a:pt x="127" y="26"/>
                                  <a:pt x="127" y="26"/>
                                  <a:pt x="127" y="26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9"/>
                                  <a:pt x="87" y="69"/>
                                </a:cubicBez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0" y="69"/>
                                  <a:pt x="40" y="62"/>
                                  <a:pt x="40" y="62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cubicBezTo>
                                  <a:pt x="84" y="60"/>
                                  <a:pt x="84" y="60"/>
                                  <a:pt x="84" y="60"/>
                                </a:cubicBezTo>
                                <a:cubicBezTo>
                                  <a:pt x="84" y="49"/>
                                  <a:pt x="84" y="49"/>
                                  <a:pt x="84" y="49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95.85pt;height:25.7pt;width:523.05pt;mso-position-horizontal:right;mso-position-horizontal-relative:margin;z-index:251667456;mso-width-relative:page;mso-height-relative:page;" coordsize="6642449,326390" o:gfxdata="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">
                <o:lock v:ext="edit" aspectratio="f"/>
                <v:shape id="_x0000_s1026" o:spid="_x0000_s1026" o:spt="202" type="#_x0000_t202" style="position:absolute;left:361950;top:0;height:326390;width:1151840;" filled="f" stroked="f" coordsize="21600,21600" o:gfxdata="UEsDBAoAAAAAAIdO4kAAAAAAAAAAAAAAAAAEAAAAZHJzL1BLAwQUAAAACACHTuJAAChwu7YAAADa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wq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ocLu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line id="_x0000_s1026" o:spid="_x0000_s1026" o:spt="20" style="position:absolute;left:1314450;top:171450;height:0;width:5327999;" filled="f" stroked="t" coordsize="21600,21600" o:gfxdata="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g/Q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29" o:spid="_x0000_s1026" o:spt="100" style="position:absolute;left:0;top:66675;height:202401;width:252000;" fillcolor="#4472C4 [3208]" filled="t" stroked="f" coordsize="133,107" o:gfxdata="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MTjL4A&#10;AADbAAAADwAAAAAAAAABACAAAAAiAAAAZHJzL2Rvd25yZXYueG1sUEsBAhQAFAAAAAgAh07iQDMv&#10;BZ47AAAAOQAAABAAAAAAAAAAAQAgAAAADQEAAGRycy9zaGFwZXhtbC54bWxQSwUGAAAAAAYABgBb&#10;AQAAtwMAAAAA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<v:path o:connectlocs="214105,37831;202736,24590;51157,24590;37894,37831;37894,49181;214105,49181;214105,37831;214105,37831;176210,0;75789,0;62526,11349;189473,11349;176210,0;176210,0;240631,49181;233052,41615;233052,62422;20842,62422;20842,41615;13263,49181;3789,75663;22736,189159;37894,202401;214105,202401;231157,189159;250105,75663;240631,49181;240631,49181;176210,117279;164842,130520;89052,130520;75789,117279;75789,92688;92842,92688;92842,113495;159157,113495;159157,92688;176210,92688;176210,117279;176210,117279;176210,117279;176210,117279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2510790</wp:posOffset>
                </wp:positionV>
                <wp:extent cx="6595110" cy="326390"/>
                <wp:effectExtent l="0" t="0" r="3429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110" cy="326390"/>
                          <a:chOff x="0" y="0"/>
                          <a:chExt cx="6594825" cy="32639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31432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66825" y="171450"/>
                            <a:ext cx="5328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16000" cy="20155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97.7pt;height:25.7pt;width:519.3pt;mso-position-horizontal:right;mso-position-horizontal-relative:margin;z-index:251666432;mso-width-relative:page;mso-height-relative:page;" coordsize="6594825,326390" o:gfxdata="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">
                <o:lock v:ext="edit" aspectratio="f"/>
                <v:shape id="_x0000_s1026" o:spid="_x0000_s1026" o:spt="202" type="#_x0000_t202" style="position:absolute;left:314325;top:0;height:326390;width:1151994;" filled="f" stroked="f" coordsize="21600,21600" o:gfxdata="UEsDBAoAAAAAAIdO4kAAAAAAAAAAAAAAAAAEAAAAZHJzL1BLAwQUAAAACACHTuJAEF/TI7YAAADa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Bf0yO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1266825;top:171450;height:0;width:5328000;" filled="f" stroked="t" coordsize="21600,21600" o:gfxdata="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bqhN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03" o:spid="_x0000_s1026" o:spt="100" style="position:absolute;left:0;top:57150;height:201550;width:216000;" fillcolor="#4472C4 [3208]" filled="t" stroked="f" coordsize="120,112" o:gfxdata="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xCUMrgAAADbAAAA&#10;DwAAAAAAAAABACAAAAAiAAAAZHJzL2Rvd25yZXYueG1sUEsBAhQAFAAAAAgAh07iQDMvBZ47AAAA&#10;OQAAABAAAAAAAAAAAQAgAAAABwEAAGRycy9zaGFwZXhtbC54bWxQSwUGAAAAAAYABgBbAQAAsQMA&#10;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86400,113371;93600,106173;120600,106173;126000,113371;126000,122369;120600,129567;93600,129567;86400,122369;86400,113371;63000,35991;7200,35991;0,46788;0,82779;66600,109772;75600,109772;75600,102574;82800,97175;126000,97175;136800,102574;136800,109772;147600,109772;214200,82779;214200,44988;207000,35991;149400,35991;63000,35991;133200,35991;133200,23394;129600,16195;84600,16195;79200,23394;79200,35991;63000,35991;63000,12596;73800,1799;138600,1799;151200,12596;149400,35991;133200,35991;214200,89977;214200,188953;203400,199750;9000,199750;0,190752;0,89977;77400,120570;77400,129567;86400,140365;126000,140365;136800,129567;136800,120570;214200,89977;214200,89977;214200,8997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670560</wp:posOffset>
                </wp:positionV>
                <wp:extent cx="161925" cy="127635"/>
                <wp:effectExtent l="0" t="0" r="9525" b="5715"/>
                <wp:wrapNone/>
                <wp:docPr id="210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27635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utoShape 842" o:spid="_x0000_s1026" o:spt="100" style="position:absolute;left:0pt;margin-left:359.7pt;margin-top:52.8pt;height:10.05pt;width:12.75pt;z-index:251664384;v-text-anchor:middle;mso-width-relative:page;mso-height-relative:page;" fillcolor="#4472C4 [3208]" filled="t" stroked="f" coordsize="606559,436964" o:gfxdata="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18;227,300;464,120;464,443;410,527;53,527;0,443;0,118;53,0;410,0;464,84;464,99;227,279;0,98;0,84;53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659765</wp:posOffset>
                </wp:positionV>
                <wp:extent cx="161925" cy="149860"/>
                <wp:effectExtent l="0" t="0" r="9525" b="2540"/>
                <wp:wrapNone/>
                <wp:docPr id="3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4986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222pt;margin-top:51.95pt;height:11.8pt;width:12.75pt;z-index:251663360;mso-width-relative:page;mso-height-relative:page;" fillcolor="#4472C4 [3208]" filled="t" stroked="f" coordsize="123,114" o:gfxdata="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IhURY3bAAAACwEAAA8AAAAA&#10;AAAAAQAgAAAAIgAAAGRycy9kb3ducmV2LnhtbFBLAQIUABQAAAAIAIdO4kC7g6GyvQQAANQQAAAO&#10;AAAAAAAAAAEAIAAAACoBAABkcnMvZTJvRG9jLnhtbFBLBQYAAAAABgAGAFkBAABZCA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55342,134085;147443,107794;115848,102535;78987,88075;61873,47324;56607,17089;25012,10516;53975,97277;53975,97277;98734,135399;107950,140658;146127,144601;155342,134085;155342,134085;155342,134085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556260</wp:posOffset>
                </wp:positionV>
                <wp:extent cx="6248400" cy="9918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99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，男，2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岁，现居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济南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7605337794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"mailto:2868455268@qq.com"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2868455268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曾获奖项:    全国大学英语四级证书,  华为ICT学院人才培养云企业项目实践及岗前技能培训证书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1260" w:firstLineChars="60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第十二届蓝桥杯java软件开发大学组c组三等奖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43.8pt;height:78.1pt;width:492pt;mso-position-horizontal-relative:margin;z-index:251660288;mso-width-relative:page;mso-height-relative:page;" filled="f" stroked="f" coordsize="21600,21600" o:gfxdata="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Eeg6HbAAAACgEAAA8AAAAAAAAAAQAgAAAA&#10;IgAAAGRycy9kb3ducmV2LnhtbFBLAQIUABQAAAAIAIdO4kCBWPmoQQIAAHQ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刘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现顺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，男，2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岁，现居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济南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7605337794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"mailto:2868455268@qq.com"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2868455268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曾获奖项:    全国大学英语四级证书,  华为ICT学院人才培养云企业项目实践及岗前技能培训证书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1260" w:firstLineChars="60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第十二届蓝桥杯java软件开发大学组c组三等奖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1447800</wp:posOffset>
                </wp:positionV>
                <wp:extent cx="6614160" cy="326390"/>
                <wp:effectExtent l="0" t="0" r="1587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26390"/>
                          <a:chOff x="0" y="0"/>
                          <a:chExt cx="6613874" cy="326390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33337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285875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288000" cy="201414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114pt;height:25.7pt;width:520.8pt;z-index:251665408;mso-width-relative:page;mso-height-relative:page;" coordsize="6613874,326390" o:gfxdata="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">
                <o:lock v:ext="edit" aspectratio="f"/>
                <v:shape id="_x0000_s1026" o:spid="_x0000_s1026" o:spt="202" type="#_x0000_t202" style="position:absolute;left:333375;top:0;height:326390;width:1151994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1285875;top:171450;height:0;width:5327999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42" o:spid="_x0000_s1026" o:spt="100" style="position:absolute;left:0;top:85725;height:201414;width:288000;" fillcolor="#4472C4 [3208]" filled="t" stroked="f" coordsize="263,184" o:gfxdata="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ilPb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74;153307,2189;139072,2189;12045,45974;12045,55826;41612,66773;27376,108369;18615,121505;26281,133546;0,189372;20806,201414;40517,132451;45992,121505;39422,109464;54752,72246;55847,71151;143452,36123;151117,39407;151117,39407;147832,48164;74463,77719;140167,99612;154403,99612;280334,56921;279239,45974;279239,45974;140167,116031;60228,89760;60228,109464;66798,124789;61323,139019;66798,146681;228866,143398;235437,132451;235437,88665;154403,116031;140167,116031;140167,116031;140167,116031;140167,11603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-76200</wp:posOffset>
                </wp:positionV>
                <wp:extent cx="493331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rPr>
                                <w:rFonts w:hint="eastAsia" w:ascii="微软雅黑" w:hAnsi="微软雅黑" w:eastAsia="微软雅黑"/>
                                <w:spacing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spacing w:val="60"/>
                                <w:sz w:val="56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6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-6pt;height:90pt;width:388.45pt;mso-position-horizontal-relative:margin;z-index:251659264;mso-width-relative:page;mso-height-relative:page;" filled="f" stroked="f" coordsize="21600,21600" o:gfxdata="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Kx6BNYAAAALAQAADwAAAAAAAAABACAA&#10;AAAiAAAAZHJzL2Rvd25yZXYueG1sUEsBAhQAFAAAAAgAh07iQM8xEf5IAgAAeQQAAA4AAAAAAAAA&#10;AQAgAAAAJ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rPr>
                          <w:rFonts w:hint="eastAsia" w:ascii="微软雅黑" w:hAnsi="微软雅黑" w:eastAsia="微软雅黑"/>
                          <w:spacing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spacing w:val="60"/>
                          <w:sz w:val="56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简历</w:t>
                      </w:r>
                      <w:r>
                        <w:rPr>
                          <w:rFonts w:hint="eastAsia" w:ascii="微软雅黑" w:hAnsi="微软雅黑" w:eastAsia="微软雅黑"/>
                          <w:spacing w:val="6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spacing w:val="6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666750</wp:posOffset>
                </wp:positionV>
                <wp:extent cx="161925" cy="156845"/>
                <wp:effectExtent l="0" t="0" r="9525" b="0"/>
                <wp:wrapNone/>
                <wp:docPr id="20" name="Freeform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56845"/>
                        </a:xfrm>
                        <a:custGeom>
                          <a:avLst/>
                          <a:gdLst>
                            <a:gd name="T0" fmla="*/ 33 w 126"/>
                            <a:gd name="T1" fmla="*/ 45 h 123"/>
                            <a:gd name="T2" fmla="*/ 38 w 126"/>
                            <a:gd name="T3" fmla="*/ 50 h 123"/>
                            <a:gd name="T4" fmla="*/ 38 w 126"/>
                            <a:gd name="T5" fmla="*/ 50 h 123"/>
                            <a:gd name="T6" fmla="*/ 63 w 126"/>
                            <a:gd name="T7" fmla="*/ 77 h 123"/>
                            <a:gd name="T8" fmla="*/ 88 w 126"/>
                            <a:gd name="T9" fmla="*/ 50 h 123"/>
                            <a:gd name="T10" fmla="*/ 88 w 126"/>
                            <a:gd name="T11" fmla="*/ 50 h 123"/>
                            <a:gd name="T12" fmla="*/ 93 w 126"/>
                            <a:gd name="T13" fmla="*/ 45 h 123"/>
                            <a:gd name="T14" fmla="*/ 90 w 126"/>
                            <a:gd name="T15" fmla="*/ 40 h 123"/>
                            <a:gd name="T16" fmla="*/ 92 w 126"/>
                            <a:gd name="T17" fmla="*/ 31 h 123"/>
                            <a:gd name="T18" fmla="*/ 63 w 126"/>
                            <a:gd name="T19" fmla="*/ 0 h 123"/>
                            <a:gd name="T20" fmla="*/ 35 w 126"/>
                            <a:gd name="T21" fmla="*/ 31 h 123"/>
                            <a:gd name="T22" fmla="*/ 36 w 126"/>
                            <a:gd name="T23" fmla="*/ 40 h 123"/>
                            <a:gd name="T24" fmla="*/ 33 w 126"/>
                            <a:gd name="T25" fmla="*/ 45 h 123"/>
                            <a:gd name="T26" fmla="*/ 125 w 126"/>
                            <a:gd name="T27" fmla="*/ 109 h 123"/>
                            <a:gd name="T28" fmla="*/ 84 w 126"/>
                            <a:gd name="T29" fmla="*/ 86 h 123"/>
                            <a:gd name="T30" fmla="*/ 83 w 126"/>
                            <a:gd name="T31" fmla="*/ 86 h 123"/>
                            <a:gd name="T32" fmla="*/ 82 w 126"/>
                            <a:gd name="T33" fmla="*/ 86 h 123"/>
                            <a:gd name="T34" fmla="*/ 80 w 126"/>
                            <a:gd name="T35" fmla="*/ 86 h 123"/>
                            <a:gd name="T36" fmla="*/ 63 w 126"/>
                            <a:gd name="T37" fmla="*/ 90 h 123"/>
                            <a:gd name="T38" fmla="*/ 46 w 126"/>
                            <a:gd name="T39" fmla="*/ 86 h 123"/>
                            <a:gd name="T40" fmla="*/ 45 w 126"/>
                            <a:gd name="T41" fmla="*/ 86 h 123"/>
                            <a:gd name="T42" fmla="*/ 44 w 126"/>
                            <a:gd name="T43" fmla="*/ 86 h 123"/>
                            <a:gd name="T44" fmla="*/ 43 w 126"/>
                            <a:gd name="T45" fmla="*/ 86 h 123"/>
                            <a:gd name="T46" fmla="*/ 1 w 126"/>
                            <a:gd name="T47" fmla="*/ 109 h 123"/>
                            <a:gd name="T48" fmla="*/ 0 w 126"/>
                            <a:gd name="T49" fmla="*/ 111 h 123"/>
                            <a:gd name="T50" fmla="*/ 0 w 126"/>
                            <a:gd name="T51" fmla="*/ 120 h 123"/>
                            <a:gd name="T52" fmla="*/ 3 w 126"/>
                            <a:gd name="T53" fmla="*/ 123 h 123"/>
                            <a:gd name="T54" fmla="*/ 124 w 126"/>
                            <a:gd name="T55" fmla="*/ 123 h 123"/>
                            <a:gd name="T56" fmla="*/ 126 w 126"/>
                            <a:gd name="T57" fmla="*/ 120 h 123"/>
                            <a:gd name="T58" fmla="*/ 126 w 126"/>
                            <a:gd name="T59" fmla="*/ 111 h 123"/>
                            <a:gd name="T60" fmla="*/ 125 w 126"/>
                            <a:gd name="T61" fmla="*/ 109 h 123"/>
                            <a:gd name="T62" fmla="*/ 125 w 126"/>
                            <a:gd name="T63" fmla="*/ 109 h 123"/>
                            <a:gd name="T64" fmla="*/ 125 w 126"/>
                            <a:gd name="T65" fmla="*/ 109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26" h="123">
                              <a:moveTo>
                                <a:pt x="33" y="45"/>
                              </a:moveTo>
                              <a:cubicBezTo>
                                <a:pt x="33" y="48"/>
                                <a:pt x="36" y="50"/>
                                <a:pt x="38" y="50"/>
                              </a:cubicBezTo>
                              <a:cubicBezTo>
                                <a:pt x="38" y="50"/>
                                <a:pt x="38" y="50"/>
                                <a:pt x="38" y="50"/>
                              </a:cubicBezTo>
                              <a:cubicBezTo>
                                <a:pt x="39" y="64"/>
                                <a:pt x="50" y="77"/>
                                <a:pt x="63" y="77"/>
                              </a:cubicBezTo>
                              <a:cubicBezTo>
                                <a:pt x="76" y="77"/>
                                <a:pt x="87" y="64"/>
                                <a:pt x="88" y="50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91" y="50"/>
                                <a:pt x="93" y="48"/>
                                <a:pt x="93" y="45"/>
                              </a:cubicBezTo>
                              <a:cubicBezTo>
                                <a:pt x="93" y="43"/>
                                <a:pt x="92" y="41"/>
                                <a:pt x="90" y="40"/>
                              </a:cubicBezTo>
                              <a:cubicBezTo>
                                <a:pt x="91" y="37"/>
                                <a:pt x="92" y="34"/>
                                <a:pt x="92" y="31"/>
                              </a:cubicBezTo>
                              <a:cubicBezTo>
                                <a:pt x="92" y="14"/>
                                <a:pt x="79" y="0"/>
                                <a:pt x="63" y="0"/>
                              </a:cubicBezTo>
                              <a:cubicBezTo>
                                <a:pt x="47" y="0"/>
                                <a:pt x="35" y="14"/>
                                <a:pt x="35" y="31"/>
                              </a:cubicBezTo>
                              <a:cubicBezTo>
                                <a:pt x="35" y="34"/>
                                <a:pt x="35" y="37"/>
                                <a:pt x="36" y="40"/>
                              </a:cubicBezTo>
                              <a:cubicBezTo>
                                <a:pt x="35" y="41"/>
                                <a:pt x="33" y="43"/>
                                <a:pt x="33" y="45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14" y="98"/>
                                <a:pt x="100" y="90"/>
                                <a:pt x="84" y="86"/>
                              </a:cubicBezTo>
                              <a:cubicBezTo>
                                <a:pt x="84" y="86"/>
                                <a:pt x="84" y="86"/>
                                <a:pt x="83" y="86"/>
                              </a:cubicBezTo>
                              <a:cubicBezTo>
                                <a:pt x="82" y="86"/>
                                <a:pt x="82" y="86"/>
                                <a:pt x="82" y="86"/>
                              </a:cubicBezTo>
                              <a:cubicBezTo>
                                <a:pt x="81" y="86"/>
                                <a:pt x="81" y="86"/>
                                <a:pt x="80" y="86"/>
                              </a:cubicBezTo>
                              <a:cubicBezTo>
                                <a:pt x="76" y="88"/>
                                <a:pt x="70" y="90"/>
                                <a:pt x="63" y="90"/>
                              </a:cubicBezTo>
                              <a:cubicBezTo>
                                <a:pt x="57" y="90"/>
                                <a:pt x="50" y="88"/>
                                <a:pt x="46" y="86"/>
                              </a:cubicBezTo>
                              <a:cubicBezTo>
                                <a:pt x="45" y="86"/>
                                <a:pt x="45" y="86"/>
                                <a:pt x="45" y="86"/>
                              </a:cubicBezTo>
                              <a:cubicBezTo>
                                <a:pt x="44" y="86"/>
                                <a:pt x="44" y="86"/>
                                <a:pt x="44" y="86"/>
                              </a:cubicBezTo>
                              <a:cubicBezTo>
                                <a:pt x="43" y="86"/>
                                <a:pt x="43" y="86"/>
                                <a:pt x="43" y="86"/>
                              </a:cubicBezTo>
                              <a:cubicBezTo>
                                <a:pt x="27" y="89"/>
                                <a:pt x="13" y="97"/>
                                <a:pt x="1" y="109"/>
                              </a:cubicBezTo>
                              <a:cubicBezTo>
                                <a:pt x="0" y="109"/>
                                <a:pt x="0" y="110"/>
                                <a:pt x="0" y="111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2"/>
                                <a:pt x="1" y="123"/>
                                <a:pt x="3" y="123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5" y="123"/>
                                <a:pt x="126" y="122"/>
                                <a:pt x="126" y="120"/>
                              </a:cubicBezTo>
                              <a:cubicBezTo>
                                <a:pt x="126" y="111"/>
                                <a:pt x="126" y="111"/>
                                <a:pt x="126" y="111"/>
                              </a:cubicBezTo>
                              <a:cubicBezTo>
                                <a:pt x="126" y="110"/>
                                <a:pt x="126" y="109"/>
                                <a:pt x="125" y="109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25" y="109"/>
                                <a:pt x="125" y="109"/>
                                <a:pt x="125" y="109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o:spt="100" style="position:absolute;left:0pt;margin-left:3pt;margin-top:52.5pt;height:12.35pt;width:12.75pt;z-index:251662336;mso-width-relative:page;mso-height-relative:page;" fillcolor="#4472C4 [3208]" filled="t" stroked="f" coordsize="126,123" o:gfxdata="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" path="m33,45c33,48,36,50,38,50c38,50,38,50,38,50c39,64,50,77,63,77c76,77,87,64,88,50c88,50,88,50,88,50c91,50,93,48,93,45c93,43,92,41,90,40c91,37,92,34,92,31c92,14,79,0,63,0c47,0,35,14,35,31c35,34,35,37,36,40c35,41,33,43,33,45xm125,109c114,98,100,90,84,86c84,86,84,86,83,86c82,86,82,86,82,86c81,86,81,86,80,86c76,88,70,90,63,90c57,90,50,88,46,86c45,86,45,86,45,86c44,86,44,86,44,86c43,86,43,86,43,86c27,89,13,97,1,109c0,109,0,110,0,111c0,120,0,120,0,120c0,122,1,123,3,123c124,123,124,123,124,123c125,123,126,122,126,120c126,111,126,111,126,111c126,110,126,109,125,109xm125,109c125,109,125,109,125,109e">
                <v:path o:connectlocs="42408,57382;48834,63758;48834,63758;80962,98187;113090,63758;113090,63758;119516,57382;115660,51006;118230,39530;80962,0;44979,39530;46264,51006;42408,57382;160639,138992;107950,109663;106664,109663;105379,109663;102809,109663;80962,114764;59115,109663;57830,109663;56545,109663;55260,109663;1285,138992;0,141543;0,153019;3855,156845;159354,156845;161925,153019;161925,141543;160639,138992;160639,138992;160639,1389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1866900</wp:posOffset>
                </wp:positionV>
                <wp:extent cx="6839585" cy="945832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945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淄博职业学院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软件技术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专科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3,熟悉less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熟悉ES6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常用的新特性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熟悉Vue2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框架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熟悉Element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前端UI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的使用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了解Axios，Ajax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HTTP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库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熟悉Git项目管理工具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熟悉组件间的通信与数据的管理，熟练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Vuex，Vue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-Router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2022.01-2022.04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VUE电商项目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此项目为在线电商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 技术栈:Vue全家桶+ES6+axios等前端技术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首页, 搜索列表, 商品详情, 购物车, 订单, 支付, 用户登陆/注册等多个子模块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使用使用vue-router开发单页应用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axios与后端进行数据交互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vuex管理应用组件状态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使用mockjs模拟轮播图后台数据接口，s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wiper实现页面滑动效果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采用模块化、组件化、工程化的模式开发</w:t>
                            </w: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spacing w:line="360" w:lineRule="auto"/>
                              <w:jc w:val="left"/>
                              <w:rPr>
                                <w:rFonts w:hint="eastAsia" w:asciiTheme="minorHAnsi" w:hAnsiTheme="majorEastAsia" w:eastAsiaTheme="majorEastAsia" w:cstheme="majorEastAsia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spacing w:line="360" w:lineRule="auto"/>
                              <w:jc w:val="left"/>
                              <w:rPr>
                                <w:rFonts w:hint="eastAsia" w:asciiTheme="minorHAnsi" w:hAnsiTheme="majorEastAsia" w:eastAsiaTheme="majorEastAsia" w:cstheme="majorEastAsia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本人思想端正，积极向上，适应能力强，能承受一定的工作压力，有较强的自学能力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具有良好的计算机基础知识，有较好的沟通能力，能够协调团队进行项目的开发设计。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有钻研精神，对代码感兴趣，勇于迎接新挑战。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147pt;height:744.75pt;width:538.55pt;mso-position-horizontal-relative:margin;z-index:251661312;mso-width-relative:page;mso-height-relative:page;" filled="f" stroked="f" coordsize="21600,21600" o:gfxdata="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8eZJ2NgAAAANAQAADwAAAAAAAAABACAA&#10;AAAiAAAAZHJzL2Rvd25yZXYueG1sUEsBAhQAFAAAAAgAh07iQDFBGUBGAgAAeQ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472C4" w:themeColor="accent5"/>
                          <w:lang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淄博职业学院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软件技术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专科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3,熟悉less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熟悉ES6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常用的新特性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熟悉Vue2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框架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熟悉Element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-UI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前端UI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库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的使用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了解Axios，Ajax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HTTP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库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熟悉Git项目管理工具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熟悉组件间的通信与数据的管理，熟练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Vuex，Vue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-Router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2022.01-2022.04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VUE电商项目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此项目为在线电商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 技术栈:Vue全家桶+ES6+axios等前端技术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：实现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首页, 搜索列表, 商品详情, 购物车, 订单, 支付, 用户登陆/注册等多个子模块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使用使用vue-router开发单页应用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axios与后端进行数据交互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vuex管理应用组件状态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使用mockjs模拟轮播图后台数据接口，s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wiper实现页面滑动效果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采用模块化、组件化、工程化的模式开发</w:t>
                      </w: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spacing w:line="360" w:lineRule="auto"/>
                        <w:jc w:val="left"/>
                        <w:rPr>
                          <w:rFonts w:hint="eastAsia" w:asciiTheme="minorHAnsi" w:hAnsiTheme="majorEastAsia" w:eastAsiaTheme="majorEastAsia" w:cstheme="majorEastAsia"/>
                          <w:color w:val="000000"/>
                          <w:szCs w:val="21"/>
                        </w:rPr>
                      </w:pP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spacing w:line="360" w:lineRule="auto"/>
                        <w:jc w:val="left"/>
                        <w:rPr>
                          <w:rFonts w:hint="eastAsia" w:asciiTheme="minorHAnsi" w:hAnsiTheme="majorEastAsia" w:eastAsiaTheme="majorEastAsia" w:cstheme="majorEastAsia"/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本人思想端正，积极向上，适应能力强，能承受一定的工作压力，有较强的自学能力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具有良好的计算机基础知识，有较好的沟通能力，能够协调团队进行项目的开发设计。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有钻研精神，对代码感兴趣，勇于迎接新挑战。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8775CD"/>
    <w:multiLevelType w:val="multilevel"/>
    <w:tmpl w:val="4D8775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72C4" w:themeColor="accent5"/>
        <w:sz w:val="16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6B6636"/>
    <w:multiLevelType w:val="multilevel"/>
    <w:tmpl w:val="7C6B66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72C4" w:themeColor="accent5"/>
        <w:sz w:val="16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D03B0"/>
    <w:rsid w:val="00005171"/>
    <w:rsid w:val="00032735"/>
    <w:rsid w:val="0006200D"/>
    <w:rsid w:val="000A008B"/>
    <w:rsid w:val="000A2B78"/>
    <w:rsid w:val="000A75D8"/>
    <w:rsid w:val="001034B7"/>
    <w:rsid w:val="00110666"/>
    <w:rsid w:val="00141B3E"/>
    <w:rsid w:val="00144341"/>
    <w:rsid w:val="00175C6F"/>
    <w:rsid w:val="001C5869"/>
    <w:rsid w:val="002333B4"/>
    <w:rsid w:val="0024683B"/>
    <w:rsid w:val="00251415"/>
    <w:rsid w:val="00260A44"/>
    <w:rsid w:val="002625A0"/>
    <w:rsid w:val="002814B6"/>
    <w:rsid w:val="002F14CC"/>
    <w:rsid w:val="00302219"/>
    <w:rsid w:val="003074E6"/>
    <w:rsid w:val="003311A6"/>
    <w:rsid w:val="0034397C"/>
    <w:rsid w:val="00363BE4"/>
    <w:rsid w:val="003B5F6B"/>
    <w:rsid w:val="003D2E4E"/>
    <w:rsid w:val="003F1190"/>
    <w:rsid w:val="004418D3"/>
    <w:rsid w:val="0048263A"/>
    <w:rsid w:val="00487E98"/>
    <w:rsid w:val="004B65FA"/>
    <w:rsid w:val="004E5AF8"/>
    <w:rsid w:val="00505AF2"/>
    <w:rsid w:val="005677D4"/>
    <w:rsid w:val="00594227"/>
    <w:rsid w:val="005C0B04"/>
    <w:rsid w:val="006A12BF"/>
    <w:rsid w:val="00710ECE"/>
    <w:rsid w:val="00750788"/>
    <w:rsid w:val="007D4801"/>
    <w:rsid w:val="00835924"/>
    <w:rsid w:val="00850A97"/>
    <w:rsid w:val="008763AE"/>
    <w:rsid w:val="0088221F"/>
    <w:rsid w:val="008A1389"/>
    <w:rsid w:val="00945798"/>
    <w:rsid w:val="009B0E17"/>
    <w:rsid w:val="009C728C"/>
    <w:rsid w:val="009E047B"/>
    <w:rsid w:val="009E6F13"/>
    <w:rsid w:val="00A22271"/>
    <w:rsid w:val="00A7312D"/>
    <w:rsid w:val="00AD0EDC"/>
    <w:rsid w:val="00AE1EDF"/>
    <w:rsid w:val="00B062E4"/>
    <w:rsid w:val="00B44328"/>
    <w:rsid w:val="00B727BE"/>
    <w:rsid w:val="00B72CCE"/>
    <w:rsid w:val="00B901A4"/>
    <w:rsid w:val="00B93A4B"/>
    <w:rsid w:val="00BA4DE6"/>
    <w:rsid w:val="00BB4B18"/>
    <w:rsid w:val="00BD412B"/>
    <w:rsid w:val="00BF269B"/>
    <w:rsid w:val="00C33C08"/>
    <w:rsid w:val="00C83565"/>
    <w:rsid w:val="00C915D6"/>
    <w:rsid w:val="00CF57A2"/>
    <w:rsid w:val="00D40465"/>
    <w:rsid w:val="00D71EE1"/>
    <w:rsid w:val="00DA5433"/>
    <w:rsid w:val="00DD3AAF"/>
    <w:rsid w:val="00DE473F"/>
    <w:rsid w:val="00DE7D7E"/>
    <w:rsid w:val="00E272CE"/>
    <w:rsid w:val="00EC175D"/>
    <w:rsid w:val="00EC3B4C"/>
    <w:rsid w:val="00EF620E"/>
    <w:rsid w:val="00F279D9"/>
    <w:rsid w:val="00F61808"/>
    <w:rsid w:val="00F751D6"/>
    <w:rsid w:val="00F83FBA"/>
    <w:rsid w:val="00FA3F8A"/>
    <w:rsid w:val="21CF16A9"/>
    <w:rsid w:val="2FCD03B0"/>
    <w:rsid w:val="32606C95"/>
    <w:rsid w:val="35BF7552"/>
    <w:rsid w:val="3C3202B5"/>
    <w:rsid w:val="3FBA0D62"/>
    <w:rsid w:val="436752BB"/>
    <w:rsid w:val="51252E45"/>
    <w:rsid w:val="6D4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55d776ed21b138786450d546bcbe362\&#21069;&#31471;&#31243;&#24207;&#2159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前端程序员简历.docx</Template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2020-09-08T07:58:00Z</dcterms:created>
  <dc:creator>支宇</dc:creator>
  <cp:lastModifiedBy>逸顺</cp:lastModifiedBy>
  <dcterms:modified xsi:type="dcterms:W3CDTF">2022-05-17T08:16:13Z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1.0_J85VsM8W2RIllma52I4aSVAmWbqS3X1LQlEzbNyFnrTIPAv3u4WTpNJ3bhlRPhtV/HR4w5tB3KImWh5X/OXJkA==</vt:lpwstr>
  </property>
  <property fmtid="{D5CDD505-2E9C-101B-9397-08002B2CF9AE}" pid="3" name="KSOProductBuildVer">
    <vt:lpwstr>2052-11.1.0.11411</vt:lpwstr>
  </property>
  <property fmtid="{D5CDD505-2E9C-101B-9397-08002B2CF9AE}" pid="4" name="ICV">
    <vt:lpwstr>15196829FFEE4CC29726B69371D6B1C5</vt:lpwstr>
  </property>
</Properties>
</file>